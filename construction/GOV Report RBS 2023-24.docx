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F108" w14:textId="2403708B" w:rsidR="004F5921" w:rsidRPr="003C2158" w:rsidRDefault="004F5921" w:rsidP="003C2158"/>
    <w:sectPr w:rsidR="004F5921" w:rsidRPr="003C2158" w:rsidSect="00F12069">
      <w:headerReference w:type="even" r:id="rId8"/>
      <w:headerReference w:type="default" r:id="rId9"/>
      <w:footerReference w:type="default" r:id="rId10"/>
      <w:headerReference w:type="first" r:id="rId11"/>
      <w:pgSz w:w="12096" w:h="16560" w:code="9"/>
      <w:pgMar w:top="1008" w:right="1296" w:bottom="1008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4B1C1" w14:textId="77777777" w:rsidR="00BE3095" w:rsidRDefault="00BE3095" w:rsidP="000606FB">
      <w:r>
        <w:separator/>
      </w:r>
    </w:p>
  </w:endnote>
  <w:endnote w:type="continuationSeparator" w:id="0">
    <w:p w14:paraId="3B956376" w14:textId="77777777" w:rsidR="00BE3095" w:rsidRDefault="00BE3095" w:rsidP="00060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P Simplified">
    <w:altName w:val="Calibri"/>
    <w:panose1 w:val="020B0604020202020204"/>
    <w:charset w:val="00"/>
    <w:family w:val="swiss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BDCA" w14:textId="77777777" w:rsidR="00617562" w:rsidRDefault="00617562" w:rsidP="00C025FA">
    <w:pPr>
      <w:pStyle w:val="Footer"/>
      <w:pBdr>
        <w:bottom w:val="single" w:sz="6" w:space="1" w:color="auto"/>
      </w:pBdr>
      <w:jc w:val="center"/>
      <w:rPr>
        <w:rFonts w:ascii="Bookman Old Style" w:hAnsi="Bookman Old Style" w:cs="Bookman Old Style"/>
      </w:rPr>
    </w:pPr>
  </w:p>
  <w:p w14:paraId="77DBC3CC" w14:textId="77777777" w:rsidR="00617562" w:rsidRDefault="00617562" w:rsidP="00C025FA">
    <w:pPr>
      <w:pStyle w:val="Footer"/>
      <w:pBdr>
        <w:bottom w:val="single" w:sz="6" w:space="1" w:color="auto"/>
      </w:pBdr>
      <w:jc w:val="center"/>
      <w:rPr>
        <w:rFonts w:ascii="Bookman Old Style" w:hAnsi="Bookman Old Style" w:cs="Bookman Old Style"/>
      </w:rPr>
    </w:pPr>
  </w:p>
  <w:p w14:paraId="44F36C02" w14:textId="77777777" w:rsidR="00617562" w:rsidRPr="00A25231" w:rsidRDefault="00617562" w:rsidP="00C025FA">
    <w:pPr>
      <w:pStyle w:val="Footer"/>
      <w:jc w:val="center"/>
      <w:rPr>
        <w:rFonts w:ascii="Bookman Old Style" w:hAnsi="Bookman Old Style" w:cs="Bookman Old Style"/>
        <w:sz w:val="20"/>
        <w:szCs w:val="20"/>
      </w:rPr>
    </w:pPr>
    <w:r w:rsidRPr="00A25231">
      <w:rPr>
        <w:rFonts w:ascii="Bookman Old Style" w:hAnsi="Bookman Old Style" w:cs="Bookman Old Style"/>
        <w:sz w:val="20"/>
        <w:szCs w:val="20"/>
      </w:rPr>
      <w:t>"SERVICE ABOVE SELF". ENGAGE ROTARY, CHANGE LIVES!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5C8AF" w14:textId="77777777" w:rsidR="00BE3095" w:rsidRDefault="00BE3095" w:rsidP="000606FB">
      <w:r>
        <w:separator/>
      </w:r>
    </w:p>
  </w:footnote>
  <w:footnote w:type="continuationSeparator" w:id="0">
    <w:p w14:paraId="44E59743" w14:textId="77777777" w:rsidR="00BE3095" w:rsidRDefault="00BE3095" w:rsidP="00060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0667" w14:textId="77777777" w:rsidR="00617562" w:rsidRDefault="003C2158">
    <w:pPr>
      <w:pStyle w:val="Header"/>
    </w:pPr>
    <w:r>
      <w:rPr>
        <w:noProof/>
      </w:rPr>
    </w:r>
    <w:r w:rsidR="003C2158">
      <w:rPr>
        <w:noProof/>
      </w:rPr>
      <w:pict w14:anchorId="0D6D74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987157" o:spid="_x0000_s1027" type="#_x0000_t75" alt="" style="position:absolute;margin-left:0;margin-top:0;width:475.2pt;height:470.4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otary new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horzAnchor="margin" w:tblpXSpec="center" w:tblpY="-690"/>
      <w:tblW w:w="11111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628"/>
      <w:gridCol w:w="7658"/>
      <w:gridCol w:w="1825"/>
    </w:tblGrid>
    <w:tr w:rsidR="00617562" w:rsidRPr="00D72CD4" w14:paraId="41389286" w14:textId="77777777" w:rsidTr="0085477E">
      <w:trPr>
        <w:trHeight w:val="1702"/>
      </w:trPr>
      <w:tc>
        <w:tcPr>
          <w:tcW w:w="1628" w:type="dxa"/>
          <w:vAlign w:val="center"/>
        </w:tcPr>
        <w:p w14:paraId="7C0247C7" w14:textId="77777777" w:rsidR="00617562" w:rsidRPr="000E19DF" w:rsidRDefault="001966CF" w:rsidP="00622E0C">
          <w:pPr>
            <w:pStyle w:val="Header"/>
            <w:tabs>
              <w:tab w:val="clear" w:pos="8640"/>
              <w:tab w:val="right" w:pos="1260"/>
            </w:tabs>
            <w:rPr>
              <w:rFonts w:ascii="Bookman Old Style" w:hAnsi="Bookman Old Style" w:cs="Bookman Old Style"/>
              <w:lang w:eastAsia="en-IN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62336" behindDoc="0" locked="0" layoutInCell="1" allowOverlap="1" wp14:anchorId="20B0925B" wp14:editId="30EB7D62">
                <wp:simplePos x="0" y="0"/>
                <wp:positionH relativeFrom="column">
                  <wp:posOffset>-268605</wp:posOffset>
                </wp:positionH>
                <wp:positionV relativeFrom="paragraph">
                  <wp:posOffset>-1057275</wp:posOffset>
                </wp:positionV>
                <wp:extent cx="990600" cy="990600"/>
                <wp:effectExtent l="0" t="0" r="0" b="0"/>
                <wp:wrapThrough wrapText="bothSides">
                  <wp:wrapPolygon edited="0">
                    <wp:start x="0" y="0"/>
                    <wp:lineTo x="0" y="21185"/>
                    <wp:lineTo x="21185" y="21185"/>
                    <wp:lineTo x="21185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58" w:type="dxa"/>
          <w:vAlign w:val="center"/>
        </w:tcPr>
        <w:p w14:paraId="7E889F24" w14:textId="77777777" w:rsidR="00617562" w:rsidRPr="00622E0C" w:rsidRDefault="00617562" w:rsidP="00622E0C">
          <w:pPr>
            <w:ind w:left="-108"/>
            <w:jc w:val="center"/>
            <w:rPr>
              <w:rFonts w:ascii="Verdana" w:hAnsi="Verdana" w:cs="Arial"/>
              <w:b/>
              <w:bCs/>
              <w:color w:val="0070C0"/>
              <w:sz w:val="40"/>
              <w:szCs w:val="40"/>
            </w:rPr>
          </w:pPr>
          <w:r w:rsidRPr="00622E0C">
            <w:rPr>
              <w:rFonts w:ascii="Frutiger" w:hAnsi="Frutiger" w:cs="Arial"/>
              <w:b/>
              <w:bCs/>
              <w:color w:val="0070C0"/>
              <w:sz w:val="40"/>
              <w:szCs w:val="40"/>
            </w:rPr>
            <w:t>ROTARY</w:t>
          </w:r>
          <w:r w:rsidRPr="00622E0C">
            <w:rPr>
              <w:rFonts w:ascii="Verdana" w:hAnsi="Verdana" w:cs="Arial"/>
              <w:b/>
              <w:bCs/>
              <w:color w:val="0070C0"/>
              <w:sz w:val="40"/>
              <w:szCs w:val="40"/>
            </w:rPr>
            <w:t xml:space="preserve"> </w:t>
          </w:r>
          <w:r w:rsidRPr="00622E0C">
            <w:rPr>
              <w:rFonts w:ascii="Frutiger" w:hAnsi="Frutiger" w:cs="Arial"/>
              <w:b/>
              <w:bCs/>
              <w:color w:val="0070C0"/>
              <w:sz w:val="40"/>
              <w:szCs w:val="40"/>
            </w:rPr>
            <w:t>BANGALORE SAHAKARNAGAR</w:t>
          </w:r>
        </w:p>
        <w:p w14:paraId="5A4E2009" w14:textId="77777777" w:rsidR="00617562" w:rsidRDefault="00617562" w:rsidP="00622E0C">
          <w:pPr>
            <w:pStyle w:val="Header"/>
            <w:tabs>
              <w:tab w:val="clear" w:pos="8640"/>
              <w:tab w:val="right" w:pos="1260"/>
            </w:tabs>
            <w:jc w:val="center"/>
            <w:rPr>
              <w:rFonts w:ascii="Bookman Old Style" w:hAnsi="Bookman Old Style" w:cs="Bookman Old Style"/>
              <w:b/>
              <w:bCs/>
              <w:smallCaps/>
              <w:sz w:val="20"/>
              <w:szCs w:val="20"/>
            </w:rPr>
          </w:pPr>
          <w:r w:rsidRPr="003C60CA">
            <w:rPr>
              <w:rFonts w:ascii="Bookman Old Style" w:hAnsi="Bookman Old Style" w:cs="Bookman Old Style"/>
              <w:b/>
              <w:bCs/>
              <w:smallCaps/>
              <w:sz w:val="20"/>
              <w:szCs w:val="20"/>
            </w:rPr>
            <w:t>Charter Number 76592 | R.I. District 319</w:t>
          </w:r>
          <w:r w:rsidR="0049090B">
            <w:rPr>
              <w:rFonts w:ascii="Bookman Old Style" w:hAnsi="Bookman Old Style" w:cs="Bookman Old Style"/>
              <w:b/>
              <w:bCs/>
              <w:smallCaps/>
              <w:sz w:val="20"/>
              <w:szCs w:val="20"/>
            </w:rPr>
            <w:t>2</w:t>
          </w:r>
        </w:p>
        <w:p w14:paraId="022FF222" w14:textId="77777777" w:rsidR="00617562" w:rsidRPr="001966CF" w:rsidRDefault="00617562" w:rsidP="00622E0C">
          <w:pPr>
            <w:pStyle w:val="Header"/>
            <w:tabs>
              <w:tab w:val="clear" w:pos="8640"/>
              <w:tab w:val="right" w:pos="1260"/>
            </w:tabs>
            <w:jc w:val="center"/>
            <w:rPr>
              <w:rFonts w:ascii="Bookman Old Style" w:hAnsi="Bookman Old Style" w:cs="Bookman Old Style"/>
              <w:b/>
              <w:bCs/>
              <w:smallCaps/>
              <w:sz w:val="20"/>
              <w:szCs w:val="20"/>
            </w:rPr>
          </w:pPr>
        </w:p>
        <w:p w14:paraId="0468B54F" w14:textId="77777777" w:rsidR="00D72CD4" w:rsidRPr="0097357B" w:rsidRDefault="00617562" w:rsidP="00622E0C">
          <w:pPr>
            <w:pStyle w:val="Header"/>
            <w:tabs>
              <w:tab w:val="clear" w:pos="8640"/>
              <w:tab w:val="right" w:pos="1260"/>
            </w:tabs>
            <w:jc w:val="center"/>
            <w:rPr>
              <w:rFonts w:ascii="Tahoma" w:hAnsi="Tahoma" w:cs="Tahoma"/>
              <w:smallCaps/>
              <w:sz w:val="20"/>
              <w:szCs w:val="20"/>
            </w:rPr>
          </w:pPr>
          <w:r w:rsidRPr="00AA06DD">
            <w:rPr>
              <w:rFonts w:ascii="Wingdings" w:eastAsiaTheme="minorEastAsia" w:hAnsi="Wingdings"/>
              <w:noProof/>
              <w:color w:val="000080"/>
              <w:szCs w:val="14"/>
            </w:rPr>
            <w:t></w:t>
          </w:r>
          <w:r w:rsidRPr="0097357B">
            <w:rPr>
              <w:rFonts w:eastAsiaTheme="minorEastAsia"/>
              <w:b/>
              <w:bCs/>
              <w:noProof/>
              <w:color w:val="17365D"/>
              <w:sz w:val="16"/>
              <w:szCs w:val="16"/>
            </w:rPr>
            <w:t xml:space="preserve"> </w:t>
          </w:r>
          <w:proofErr w:type="spellStart"/>
          <w:r w:rsidR="0097357B" w:rsidRPr="0097357B">
            <w:rPr>
              <w:rFonts w:ascii="Tahoma" w:hAnsi="Tahoma" w:cs="Tahoma"/>
              <w:smallCaps/>
              <w:sz w:val="20"/>
              <w:szCs w:val="20"/>
            </w:rPr>
            <w:t>Hoysala</w:t>
          </w:r>
          <w:proofErr w:type="spellEnd"/>
          <w:r w:rsidR="0097357B" w:rsidRPr="0097357B">
            <w:rPr>
              <w:rFonts w:ascii="Tahoma" w:hAnsi="Tahoma" w:cs="Tahoma"/>
              <w:smallCaps/>
              <w:sz w:val="20"/>
              <w:szCs w:val="20"/>
            </w:rPr>
            <w:t xml:space="preserve"> ACE-1</w:t>
          </w:r>
          <w:r w:rsidRPr="0097357B">
            <w:rPr>
              <w:rFonts w:ascii="Tahoma" w:hAnsi="Tahoma" w:cs="Tahoma"/>
              <w:smallCaps/>
              <w:sz w:val="20"/>
              <w:szCs w:val="20"/>
            </w:rPr>
            <w:t>,</w:t>
          </w:r>
          <w:r w:rsidR="0097357B" w:rsidRPr="0097357B">
            <w:rPr>
              <w:rFonts w:ascii="Tahoma" w:hAnsi="Tahoma" w:cs="Tahoma"/>
              <w:smallCaps/>
              <w:sz w:val="20"/>
              <w:szCs w:val="20"/>
            </w:rPr>
            <w:t xml:space="preserve"> 20th Main, 20th Cross, </w:t>
          </w:r>
          <w:r w:rsidRPr="0097357B">
            <w:rPr>
              <w:rFonts w:ascii="Tahoma" w:hAnsi="Tahoma" w:cs="Tahoma"/>
              <w:smallCaps/>
              <w:sz w:val="20"/>
              <w:szCs w:val="20"/>
            </w:rPr>
            <w:t>Sahakarnagar,</w:t>
          </w:r>
          <w:r w:rsidR="0049090B" w:rsidRPr="0097357B">
            <w:rPr>
              <w:rFonts w:ascii="Tahoma" w:hAnsi="Tahoma" w:cs="Tahoma"/>
              <w:smallCaps/>
              <w:sz w:val="20"/>
              <w:szCs w:val="20"/>
            </w:rPr>
            <w:t xml:space="preserve"> </w:t>
          </w:r>
          <w:r w:rsidRPr="0097357B">
            <w:rPr>
              <w:rFonts w:ascii="Tahoma" w:hAnsi="Tahoma" w:cs="Tahoma"/>
              <w:smallCaps/>
              <w:sz w:val="20"/>
              <w:szCs w:val="20"/>
            </w:rPr>
            <w:t xml:space="preserve">Bangalore </w:t>
          </w:r>
          <w:r w:rsidR="00D72CD4" w:rsidRPr="0097357B">
            <w:rPr>
              <w:rFonts w:ascii="Tahoma" w:hAnsi="Tahoma" w:cs="Tahoma"/>
              <w:smallCaps/>
              <w:sz w:val="20"/>
              <w:szCs w:val="20"/>
            </w:rPr>
            <w:t>–</w:t>
          </w:r>
          <w:r w:rsidRPr="0097357B">
            <w:rPr>
              <w:rFonts w:ascii="Tahoma" w:hAnsi="Tahoma" w:cs="Tahoma"/>
              <w:smallCaps/>
              <w:sz w:val="20"/>
              <w:szCs w:val="20"/>
            </w:rPr>
            <w:t xml:space="preserve"> 560092</w:t>
          </w:r>
        </w:p>
        <w:p w14:paraId="40003898" w14:textId="77777777" w:rsidR="001966CF" w:rsidRPr="001966CF" w:rsidRDefault="001966CF" w:rsidP="00622E0C">
          <w:pPr>
            <w:pStyle w:val="Header"/>
            <w:tabs>
              <w:tab w:val="clear" w:pos="8640"/>
              <w:tab w:val="right" w:pos="1260"/>
            </w:tabs>
            <w:jc w:val="center"/>
            <w:rPr>
              <w:rFonts w:ascii="Tahoma" w:hAnsi="Tahoma" w:cs="Tahoma"/>
              <w:smallCaps/>
              <w:sz w:val="10"/>
              <w:szCs w:val="10"/>
            </w:rPr>
          </w:pPr>
        </w:p>
        <w:p w14:paraId="63880617" w14:textId="77777777" w:rsidR="001966CF" w:rsidRPr="0049090B" w:rsidRDefault="001966CF" w:rsidP="00622E0C">
          <w:pPr>
            <w:pStyle w:val="Header"/>
            <w:tabs>
              <w:tab w:val="clear" w:pos="8640"/>
              <w:tab w:val="right" w:pos="1260"/>
            </w:tabs>
            <w:jc w:val="center"/>
            <w:rPr>
              <w:rFonts w:ascii="Tahoma" w:hAnsi="Tahoma" w:cs="Tahoma"/>
              <w:smallCaps/>
              <w:sz w:val="18"/>
              <w:szCs w:val="18"/>
            </w:rPr>
          </w:pPr>
          <w:r w:rsidRPr="00DB5F2D">
            <w:rPr>
              <w:rFonts w:ascii="Wingdings" w:eastAsiaTheme="minorEastAsia" w:hAnsi="Wingdings"/>
              <w:noProof/>
              <w:color w:val="000080"/>
              <w:sz w:val="22"/>
              <w:szCs w:val="16"/>
            </w:rPr>
            <w:t></w:t>
          </w:r>
          <w:r>
            <w:rPr>
              <w:rFonts w:ascii="Bookman Old Style" w:hAnsi="Bookman Old Style" w:cs="Bookman Old Style"/>
              <w:smallCaps/>
              <w:sz w:val="20"/>
              <w:szCs w:val="20"/>
            </w:rPr>
            <w:t xml:space="preserve"> </w:t>
          </w:r>
          <w:hyperlink r:id="rId2" w:history="1">
            <w:r w:rsidR="00622E0C" w:rsidRPr="008610AC">
              <w:rPr>
                <w:rStyle w:val="Hyperlink"/>
                <w:rFonts w:ascii="Tahoma" w:hAnsi="Tahoma" w:cs="Tahoma"/>
                <w:b/>
                <w:bCs/>
                <w:sz w:val="20"/>
              </w:rPr>
              <w:t>R</w:t>
            </w:r>
            <w:r w:rsidR="00622E0C" w:rsidRPr="008610AC">
              <w:rPr>
                <w:rStyle w:val="Hyperlink"/>
                <w:rFonts w:ascii="Tahoma" w:hAnsi="Tahoma" w:cs="Tahoma"/>
                <w:sz w:val="20"/>
              </w:rPr>
              <w:t>otary</w:t>
            </w:r>
            <w:r w:rsidR="00622E0C" w:rsidRPr="008610AC">
              <w:rPr>
                <w:rStyle w:val="Hyperlink"/>
                <w:rFonts w:ascii="Tahoma" w:hAnsi="Tahoma" w:cs="Tahoma"/>
                <w:b/>
                <w:bCs/>
                <w:sz w:val="20"/>
              </w:rPr>
              <w:t>B</w:t>
            </w:r>
            <w:r w:rsidR="00622E0C" w:rsidRPr="008610AC">
              <w:rPr>
                <w:rStyle w:val="Hyperlink"/>
                <w:rFonts w:ascii="Tahoma" w:hAnsi="Tahoma" w:cs="Tahoma"/>
                <w:sz w:val="20"/>
              </w:rPr>
              <w:t>angalore</w:t>
            </w:r>
            <w:r w:rsidR="00622E0C" w:rsidRPr="008610AC">
              <w:rPr>
                <w:rStyle w:val="Hyperlink"/>
                <w:rFonts w:ascii="Tahoma" w:hAnsi="Tahoma" w:cs="Tahoma"/>
                <w:b/>
                <w:bCs/>
                <w:sz w:val="20"/>
              </w:rPr>
              <w:t>S</w:t>
            </w:r>
            <w:r w:rsidR="00622E0C" w:rsidRPr="008610AC">
              <w:rPr>
                <w:rStyle w:val="Hyperlink"/>
                <w:rFonts w:ascii="Tahoma" w:hAnsi="Tahoma" w:cs="Tahoma"/>
                <w:sz w:val="20"/>
              </w:rPr>
              <w:t>ahakarnagar@gmail.com</w:t>
            </w:r>
          </w:hyperlink>
        </w:p>
        <w:p w14:paraId="745E819C" w14:textId="77777777" w:rsidR="00617562" w:rsidRPr="001966CF" w:rsidRDefault="00617562" w:rsidP="00622E0C">
          <w:pPr>
            <w:pStyle w:val="Header"/>
            <w:tabs>
              <w:tab w:val="clear" w:pos="8640"/>
              <w:tab w:val="right" w:pos="1260"/>
            </w:tabs>
            <w:jc w:val="center"/>
            <w:rPr>
              <w:rFonts w:ascii="Tahoma" w:hAnsi="Tahoma" w:cs="Tahoma"/>
              <w:smallCaps/>
              <w:sz w:val="18"/>
              <w:szCs w:val="18"/>
            </w:rPr>
          </w:pPr>
          <w:r w:rsidRPr="00DB5F2D">
            <w:rPr>
              <w:rFonts w:ascii="Wingdings" w:eastAsiaTheme="minorEastAsia" w:hAnsi="Wingdings"/>
              <w:noProof/>
              <w:color w:val="000080"/>
              <w:sz w:val="28"/>
            </w:rPr>
            <w:t></w:t>
          </w:r>
          <w:r w:rsidR="001966CF" w:rsidRPr="001966CF">
            <w:rPr>
              <w:rFonts w:ascii="Wingdings" w:eastAsiaTheme="minorEastAsia" w:hAnsi="Wingdings"/>
              <w:noProof/>
              <w:color w:val="000080"/>
              <w:sz w:val="6"/>
              <w:szCs w:val="4"/>
            </w:rPr>
            <w:t xml:space="preserve"> </w:t>
          </w:r>
          <w:r w:rsidRPr="00D72CD4">
            <w:rPr>
              <w:rFonts w:ascii="Tahoma" w:hAnsi="Tahoma" w:cs="Tahoma"/>
              <w:smallCaps/>
              <w:sz w:val="18"/>
              <w:szCs w:val="18"/>
            </w:rPr>
            <w:t xml:space="preserve">President </w:t>
          </w:r>
          <w:r w:rsidR="00D72CD4" w:rsidRPr="00D72CD4">
            <w:rPr>
              <w:rFonts w:ascii="Tahoma" w:hAnsi="Tahoma" w:cs="Tahoma"/>
              <w:smallCaps/>
              <w:sz w:val="18"/>
              <w:szCs w:val="18"/>
            </w:rPr>
            <w:t xml:space="preserve">| </w:t>
          </w:r>
          <w:proofErr w:type="spellStart"/>
          <w:r w:rsidR="00D72CD4" w:rsidRPr="00D72CD4">
            <w:rPr>
              <w:rFonts w:ascii="Tahoma" w:hAnsi="Tahoma" w:cs="Tahoma"/>
              <w:b/>
              <w:bCs/>
              <w:smallCaps/>
              <w:sz w:val="18"/>
              <w:szCs w:val="18"/>
            </w:rPr>
            <w:t>Rtn</w:t>
          </w:r>
          <w:proofErr w:type="spellEnd"/>
          <w:r w:rsidR="00D72CD4" w:rsidRPr="00D72CD4">
            <w:rPr>
              <w:rFonts w:ascii="Tahoma" w:hAnsi="Tahoma" w:cs="Tahoma"/>
              <w:b/>
              <w:bCs/>
              <w:smallCaps/>
              <w:sz w:val="18"/>
              <w:szCs w:val="18"/>
            </w:rPr>
            <w:t xml:space="preserve"> </w:t>
          </w:r>
          <w:r w:rsidR="00AA5315">
            <w:rPr>
              <w:rFonts w:ascii="Tahoma" w:hAnsi="Tahoma" w:cs="Tahoma"/>
              <w:b/>
              <w:bCs/>
              <w:smallCaps/>
              <w:sz w:val="18"/>
              <w:szCs w:val="18"/>
            </w:rPr>
            <w:t>Prasanna</w:t>
          </w:r>
          <w:r w:rsidR="0049090B">
            <w:rPr>
              <w:rFonts w:ascii="Tahoma" w:hAnsi="Tahoma" w:cs="Tahoma"/>
              <w:b/>
              <w:bCs/>
              <w:smallCaps/>
              <w:sz w:val="18"/>
              <w:szCs w:val="18"/>
            </w:rPr>
            <w:t xml:space="preserve"> </w:t>
          </w:r>
          <w:r w:rsidR="00AA5315">
            <w:rPr>
              <w:rFonts w:ascii="Tahoma" w:hAnsi="Tahoma" w:cs="Tahoma"/>
              <w:b/>
              <w:bCs/>
              <w:smallCaps/>
              <w:sz w:val="18"/>
              <w:szCs w:val="18"/>
            </w:rPr>
            <w:t>V</w:t>
          </w:r>
          <w:r w:rsidR="00D72CD4" w:rsidRPr="00D72CD4">
            <w:rPr>
              <w:rFonts w:ascii="Tahoma" w:hAnsi="Tahoma" w:cs="Tahoma"/>
              <w:smallCaps/>
              <w:sz w:val="18"/>
              <w:szCs w:val="18"/>
            </w:rPr>
            <w:t xml:space="preserve"> </w:t>
          </w:r>
          <w:r w:rsidRPr="00D72CD4">
            <w:rPr>
              <w:rFonts w:ascii="HP Simplified" w:hAnsi="HP Simplified" w:cs="Bookman Old Style"/>
              <w:smallCaps/>
              <w:sz w:val="18"/>
              <w:szCs w:val="18"/>
            </w:rPr>
            <w:t xml:space="preserve">– </w:t>
          </w:r>
          <w:r w:rsidR="0049090B">
            <w:rPr>
              <w:rFonts w:ascii="Tahoma" w:hAnsi="Tahoma" w:cs="Tahoma"/>
              <w:smallCaps/>
              <w:sz w:val="18"/>
              <w:szCs w:val="18"/>
            </w:rPr>
            <w:t>85530 72937</w:t>
          </w:r>
          <w:r w:rsidRPr="00D72CD4">
            <w:rPr>
              <w:rFonts w:ascii="HP Simplified" w:hAnsi="HP Simplified" w:cs="Bookman Old Style"/>
              <w:smallCaps/>
              <w:sz w:val="18"/>
              <w:szCs w:val="18"/>
            </w:rPr>
            <w:t xml:space="preserve"> </w:t>
          </w:r>
          <w:r w:rsidRPr="00D72CD4">
            <w:rPr>
              <w:rFonts w:ascii="Tahoma" w:hAnsi="Tahoma" w:cs="Tahoma"/>
              <w:smallCaps/>
              <w:sz w:val="18"/>
              <w:szCs w:val="18"/>
            </w:rPr>
            <w:t>/ Secretary</w:t>
          </w:r>
          <w:r w:rsidR="00D72CD4" w:rsidRPr="00D72CD4">
            <w:rPr>
              <w:rFonts w:ascii="Tahoma" w:hAnsi="Tahoma" w:cs="Tahoma"/>
              <w:smallCaps/>
              <w:sz w:val="18"/>
              <w:szCs w:val="18"/>
            </w:rPr>
            <w:t xml:space="preserve"> | </w:t>
          </w:r>
          <w:proofErr w:type="spellStart"/>
          <w:r w:rsidR="00D72CD4" w:rsidRPr="00D72CD4">
            <w:rPr>
              <w:rFonts w:ascii="Tahoma" w:hAnsi="Tahoma" w:cs="Tahoma"/>
              <w:b/>
              <w:bCs/>
              <w:smallCaps/>
              <w:sz w:val="18"/>
              <w:szCs w:val="18"/>
            </w:rPr>
            <w:t>Rtn</w:t>
          </w:r>
          <w:proofErr w:type="spellEnd"/>
          <w:r w:rsidR="00D72CD4" w:rsidRPr="00D72CD4">
            <w:rPr>
              <w:rFonts w:ascii="Tahoma" w:hAnsi="Tahoma" w:cs="Tahoma"/>
              <w:b/>
              <w:bCs/>
              <w:smallCaps/>
              <w:sz w:val="18"/>
              <w:szCs w:val="18"/>
            </w:rPr>
            <w:t xml:space="preserve"> </w:t>
          </w:r>
          <w:r w:rsidR="0049090B">
            <w:rPr>
              <w:rFonts w:ascii="Tahoma" w:hAnsi="Tahoma" w:cs="Tahoma"/>
              <w:b/>
              <w:bCs/>
              <w:smallCaps/>
              <w:sz w:val="18"/>
              <w:szCs w:val="18"/>
            </w:rPr>
            <w:t>Vasudeva</w:t>
          </w:r>
          <w:r w:rsidR="00AA5315">
            <w:rPr>
              <w:rFonts w:ascii="Tahoma" w:hAnsi="Tahoma" w:cs="Tahoma"/>
              <w:b/>
              <w:bCs/>
              <w:smallCaps/>
              <w:sz w:val="18"/>
              <w:szCs w:val="18"/>
            </w:rPr>
            <w:t xml:space="preserve"> R</w:t>
          </w:r>
          <w:r w:rsidR="0049090B">
            <w:rPr>
              <w:rFonts w:ascii="Tahoma" w:hAnsi="Tahoma" w:cs="Tahoma"/>
              <w:b/>
              <w:bCs/>
              <w:smallCaps/>
              <w:sz w:val="18"/>
              <w:szCs w:val="18"/>
            </w:rPr>
            <w:t xml:space="preserve"> </w:t>
          </w:r>
          <w:r w:rsidRPr="00D72CD4">
            <w:rPr>
              <w:rFonts w:ascii="Tahoma" w:hAnsi="Tahoma" w:cs="Tahoma"/>
              <w:smallCaps/>
              <w:sz w:val="18"/>
              <w:szCs w:val="18"/>
            </w:rPr>
            <w:t xml:space="preserve">– </w:t>
          </w:r>
          <w:r w:rsidR="001966CF">
            <w:rPr>
              <w:rFonts w:ascii="Tahoma" w:hAnsi="Tahoma" w:cs="Tahoma"/>
              <w:smallCaps/>
              <w:sz w:val="18"/>
              <w:szCs w:val="18"/>
            </w:rPr>
            <w:t>96864 00335</w:t>
          </w:r>
        </w:p>
      </w:tc>
      <w:tc>
        <w:tcPr>
          <w:tcW w:w="1825" w:type="dxa"/>
          <w:vAlign w:val="center"/>
        </w:tcPr>
        <w:p w14:paraId="689F3508" w14:textId="77777777" w:rsidR="00617562" w:rsidRDefault="0049090B" w:rsidP="00622E0C">
          <w:pPr>
            <w:rPr>
              <w:lang w:eastAsia="en-IN"/>
            </w:rPr>
          </w:pPr>
          <w:r>
            <w:rPr>
              <w:noProof/>
            </w:rPr>
            <w:drawing>
              <wp:inline distT="0" distB="0" distL="0" distR="0" wp14:anchorId="5535E7A6" wp14:editId="1004BD59">
                <wp:extent cx="952500" cy="1016713"/>
                <wp:effectExtent l="0" t="0" r="0" b="0"/>
                <wp:docPr id="28860569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60569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265" cy="1027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C25B62" w14:textId="77777777" w:rsidR="0049090B" w:rsidRPr="006C3599" w:rsidRDefault="0049090B" w:rsidP="00622E0C">
          <w:pPr>
            <w:rPr>
              <w:lang w:eastAsia="en-IN"/>
            </w:rPr>
          </w:pPr>
        </w:p>
      </w:tc>
    </w:tr>
  </w:tbl>
  <w:p w14:paraId="3259E2F1" w14:textId="77777777" w:rsidR="00617562" w:rsidRDefault="003C2158">
    <w:pPr>
      <w:pStyle w:val="Header"/>
    </w:pPr>
    <w:r>
      <w:rPr>
        <w:noProof/>
      </w:rPr>
    </w:r>
    <w:r w:rsidR="003C2158">
      <w:rPr>
        <w:noProof/>
      </w:rPr>
      <w:pict w14:anchorId="20E0C4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987158" o:spid="_x0000_s1026" type="#_x0000_t75" alt="" style="position:absolute;margin-left:0;margin-top:0;width:475.2pt;height:470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4" o:title="Rotary new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C109F" w14:textId="77777777" w:rsidR="00617562" w:rsidRDefault="003C2158">
    <w:pPr>
      <w:pStyle w:val="Header"/>
    </w:pPr>
    <w:r>
      <w:rPr>
        <w:noProof/>
      </w:rPr>
    </w:r>
    <w:r w:rsidR="003C2158">
      <w:rPr>
        <w:noProof/>
      </w:rPr>
      <w:pict w14:anchorId="4A118E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987156" o:spid="_x0000_s1025" type="#_x0000_t75" alt="" style="position:absolute;margin-left:0;margin-top:0;width:475.2pt;height:470.4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otary new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70F8"/>
    <w:multiLevelType w:val="hybridMultilevel"/>
    <w:tmpl w:val="5E30E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D7C0F"/>
    <w:multiLevelType w:val="hybridMultilevel"/>
    <w:tmpl w:val="328A2EB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5F7B2FC0"/>
    <w:multiLevelType w:val="hybridMultilevel"/>
    <w:tmpl w:val="4FAA9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322102">
    <w:abstractNumId w:val="0"/>
  </w:num>
  <w:num w:numId="2" w16cid:durableId="1553730491">
    <w:abstractNumId w:val="2"/>
  </w:num>
  <w:num w:numId="3" w16cid:durableId="2135781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attachedTemplate r:id="rId1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96"/>
    <w:rsid w:val="0000719F"/>
    <w:rsid w:val="000269C7"/>
    <w:rsid w:val="00051D28"/>
    <w:rsid w:val="00056BBF"/>
    <w:rsid w:val="000606FB"/>
    <w:rsid w:val="00061913"/>
    <w:rsid w:val="00062093"/>
    <w:rsid w:val="0006440E"/>
    <w:rsid w:val="00072476"/>
    <w:rsid w:val="000729D4"/>
    <w:rsid w:val="000814E1"/>
    <w:rsid w:val="000848F4"/>
    <w:rsid w:val="000B557E"/>
    <w:rsid w:val="000D0F93"/>
    <w:rsid w:val="000D7A50"/>
    <w:rsid w:val="000E19DF"/>
    <w:rsid w:val="0013127E"/>
    <w:rsid w:val="001366E9"/>
    <w:rsid w:val="0014171D"/>
    <w:rsid w:val="001423FB"/>
    <w:rsid w:val="001431C8"/>
    <w:rsid w:val="001810E4"/>
    <w:rsid w:val="001827AB"/>
    <w:rsid w:val="001853CB"/>
    <w:rsid w:val="00185D41"/>
    <w:rsid w:val="001966CF"/>
    <w:rsid w:val="001C3633"/>
    <w:rsid w:val="001C528C"/>
    <w:rsid w:val="001C7695"/>
    <w:rsid w:val="001D3FDC"/>
    <w:rsid w:val="001E74C4"/>
    <w:rsid w:val="0020091B"/>
    <w:rsid w:val="00202358"/>
    <w:rsid w:val="00203755"/>
    <w:rsid w:val="002158C8"/>
    <w:rsid w:val="00225CC8"/>
    <w:rsid w:val="00226628"/>
    <w:rsid w:val="00227A98"/>
    <w:rsid w:val="0024563E"/>
    <w:rsid w:val="002509F8"/>
    <w:rsid w:val="00256660"/>
    <w:rsid w:val="00262DD9"/>
    <w:rsid w:val="00265889"/>
    <w:rsid w:val="002662DF"/>
    <w:rsid w:val="00292E64"/>
    <w:rsid w:val="00297912"/>
    <w:rsid w:val="002B596E"/>
    <w:rsid w:val="002B6F01"/>
    <w:rsid w:val="002D56B4"/>
    <w:rsid w:val="002E53C2"/>
    <w:rsid w:val="0031735F"/>
    <w:rsid w:val="00323B1D"/>
    <w:rsid w:val="003250F9"/>
    <w:rsid w:val="0035453E"/>
    <w:rsid w:val="00374511"/>
    <w:rsid w:val="003756DB"/>
    <w:rsid w:val="003C2158"/>
    <w:rsid w:val="003C60CA"/>
    <w:rsid w:val="003D4F87"/>
    <w:rsid w:val="003E59C8"/>
    <w:rsid w:val="003E6AA4"/>
    <w:rsid w:val="003F6F2A"/>
    <w:rsid w:val="00405AA3"/>
    <w:rsid w:val="00412FAB"/>
    <w:rsid w:val="00422D79"/>
    <w:rsid w:val="004826F7"/>
    <w:rsid w:val="00484FDF"/>
    <w:rsid w:val="0049090B"/>
    <w:rsid w:val="004A4F24"/>
    <w:rsid w:val="004A7355"/>
    <w:rsid w:val="004B23B2"/>
    <w:rsid w:val="004E124D"/>
    <w:rsid w:val="004E77B6"/>
    <w:rsid w:val="004F088D"/>
    <w:rsid w:val="004F5921"/>
    <w:rsid w:val="00501111"/>
    <w:rsid w:val="00503A14"/>
    <w:rsid w:val="00506B70"/>
    <w:rsid w:val="00521CA1"/>
    <w:rsid w:val="00544382"/>
    <w:rsid w:val="00545705"/>
    <w:rsid w:val="00553092"/>
    <w:rsid w:val="00572858"/>
    <w:rsid w:val="00582BD2"/>
    <w:rsid w:val="005863AD"/>
    <w:rsid w:val="00595692"/>
    <w:rsid w:val="00595E11"/>
    <w:rsid w:val="005A785C"/>
    <w:rsid w:val="005C0733"/>
    <w:rsid w:val="005C158F"/>
    <w:rsid w:val="005C76ED"/>
    <w:rsid w:val="005C7BAB"/>
    <w:rsid w:val="005D2ED6"/>
    <w:rsid w:val="005D521B"/>
    <w:rsid w:val="005E0129"/>
    <w:rsid w:val="00601B12"/>
    <w:rsid w:val="00615E2D"/>
    <w:rsid w:val="00617562"/>
    <w:rsid w:val="006211B6"/>
    <w:rsid w:val="00622E0C"/>
    <w:rsid w:val="00626A67"/>
    <w:rsid w:val="006471B4"/>
    <w:rsid w:val="00655DCF"/>
    <w:rsid w:val="00656DB3"/>
    <w:rsid w:val="00667D1C"/>
    <w:rsid w:val="006A36BA"/>
    <w:rsid w:val="006A50EF"/>
    <w:rsid w:val="006C3599"/>
    <w:rsid w:val="006C46EC"/>
    <w:rsid w:val="006C7687"/>
    <w:rsid w:val="006E087C"/>
    <w:rsid w:val="006F02FE"/>
    <w:rsid w:val="00710930"/>
    <w:rsid w:val="00712B07"/>
    <w:rsid w:val="0071490A"/>
    <w:rsid w:val="00720FC4"/>
    <w:rsid w:val="00727D6E"/>
    <w:rsid w:val="00740847"/>
    <w:rsid w:val="007448C6"/>
    <w:rsid w:val="00744D37"/>
    <w:rsid w:val="00763B16"/>
    <w:rsid w:val="0076439D"/>
    <w:rsid w:val="007650ED"/>
    <w:rsid w:val="007A0E0F"/>
    <w:rsid w:val="007B00F2"/>
    <w:rsid w:val="007B386C"/>
    <w:rsid w:val="007C2DF0"/>
    <w:rsid w:val="007D217A"/>
    <w:rsid w:val="007F59DF"/>
    <w:rsid w:val="008060BC"/>
    <w:rsid w:val="00816EB4"/>
    <w:rsid w:val="00822CDA"/>
    <w:rsid w:val="00822F3A"/>
    <w:rsid w:val="008236ED"/>
    <w:rsid w:val="0083422A"/>
    <w:rsid w:val="00841CF2"/>
    <w:rsid w:val="008540B3"/>
    <w:rsid w:val="0085477E"/>
    <w:rsid w:val="00854A2C"/>
    <w:rsid w:val="00866428"/>
    <w:rsid w:val="00874BC9"/>
    <w:rsid w:val="00876B48"/>
    <w:rsid w:val="00877AD5"/>
    <w:rsid w:val="00895E85"/>
    <w:rsid w:val="008C03B3"/>
    <w:rsid w:val="008C7CEF"/>
    <w:rsid w:val="008D3B6C"/>
    <w:rsid w:val="008D4CF2"/>
    <w:rsid w:val="008D5F78"/>
    <w:rsid w:val="008F2AD1"/>
    <w:rsid w:val="0091248C"/>
    <w:rsid w:val="00917C80"/>
    <w:rsid w:val="00945E65"/>
    <w:rsid w:val="00953FC2"/>
    <w:rsid w:val="00954756"/>
    <w:rsid w:val="00961486"/>
    <w:rsid w:val="009637CC"/>
    <w:rsid w:val="00965B1F"/>
    <w:rsid w:val="00972D4A"/>
    <w:rsid w:val="0097357B"/>
    <w:rsid w:val="009843CB"/>
    <w:rsid w:val="009B10EE"/>
    <w:rsid w:val="009E0EB2"/>
    <w:rsid w:val="009F5CD0"/>
    <w:rsid w:val="009F6780"/>
    <w:rsid w:val="00A11242"/>
    <w:rsid w:val="00A25231"/>
    <w:rsid w:val="00A33915"/>
    <w:rsid w:val="00A55B41"/>
    <w:rsid w:val="00AA06DD"/>
    <w:rsid w:val="00AA5315"/>
    <w:rsid w:val="00AB603E"/>
    <w:rsid w:val="00AF0FD6"/>
    <w:rsid w:val="00B011AF"/>
    <w:rsid w:val="00B02502"/>
    <w:rsid w:val="00B21C04"/>
    <w:rsid w:val="00B37A50"/>
    <w:rsid w:val="00B45D90"/>
    <w:rsid w:val="00B53BF3"/>
    <w:rsid w:val="00B56DE3"/>
    <w:rsid w:val="00B570D6"/>
    <w:rsid w:val="00B8070A"/>
    <w:rsid w:val="00BE3095"/>
    <w:rsid w:val="00BE749F"/>
    <w:rsid w:val="00BE7C5D"/>
    <w:rsid w:val="00C00374"/>
    <w:rsid w:val="00C012A5"/>
    <w:rsid w:val="00C025FA"/>
    <w:rsid w:val="00C052D8"/>
    <w:rsid w:val="00C2178B"/>
    <w:rsid w:val="00C33CE6"/>
    <w:rsid w:val="00C35532"/>
    <w:rsid w:val="00C3557C"/>
    <w:rsid w:val="00C46F0A"/>
    <w:rsid w:val="00C56C84"/>
    <w:rsid w:val="00C670C5"/>
    <w:rsid w:val="00C6728F"/>
    <w:rsid w:val="00C8399C"/>
    <w:rsid w:val="00C83C4D"/>
    <w:rsid w:val="00C85AAF"/>
    <w:rsid w:val="00C9089C"/>
    <w:rsid w:val="00C922B6"/>
    <w:rsid w:val="00CB0F42"/>
    <w:rsid w:val="00CC5756"/>
    <w:rsid w:val="00CE0037"/>
    <w:rsid w:val="00CE115B"/>
    <w:rsid w:val="00CF67EA"/>
    <w:rsid w:val="00D030FE"/>
    <w:rsid w:val="00D1331C"/>
    <w:rsid w:val="00D138BA"/>
    <w:rsid w:val="00D1639D"/>
    <w:rsid w:val="00D31378"/>
    <w:rsid w:val="00D52CA1"/>
    <w:rsid w:val="00D72CD4"/>
    <w:rsid w:val="00D73685"/>
    <w:rsid w:val="00D923B6"/>
    <w:rsid w:val="00DA1AEB"/>
    <w:rsid w:val="00DA2F68"/>
    <w:rsid w:val="00DB5F2D"/>
    <w:rsid w:val="00DC1427"/>
    <w:rsid w:val="00DE28A2"/>
    <w:rsid w:val="00DE425E"/>
    <w:rsid w:val="00DE4929"/>
    <w:rsid w:val="00DE6871"/>
    <w:rsid w:val="00E031C5"/>
    <w:rsid w:val="00E21285"/>
    <w:rsid w:val="00E218C1"/>
    <w:rsid w:val="00E52F23"/>
    <w:rsid w:val="00E61BBC"/>
    <w:rsid w:val="00E64D76"/>
    <w:rsid w:val="00E70FC8"/>
    <w:rsid w:val="00E7351A"/>
    <w:rsid w:val="00E76001"/>
    <w:rsid w:val="00E924A5"/>
    <w:rsid w:val="00EB0E7F"/>
    <w:rsid w:val="00EC79EE"/>
    <w:rsid w:val="00ED45EE"/>
    <w:rsid w:val="00EE38EA"/>
    <w:rsid w:val="00EE4D50"/>
    <w:rsid w:val="00F033FD"/>
    <w:rsid w:val="00F12069"/>
    <w:rsid w:val="00F361AD"/>
    <w:rsid w:val="00F51D3E"/>
    <w:rsid w:val="00F51EAE"/>
    <w:rsid w:val="00F524B6"/>
    <w:rsid w:val="00F55358"/>
    <w:rsid w:val="00F732E7"/>
    <w:rsid w:val="00F74696"/>
    <w:rsid w:val="00F862BB"/>
    <w:rsid w:val="00F8653B"/>
    <w:rsid w:val="00F96181"/>
    <w:rsid w:val="00FA0805"/>
    <w:rsid w:val="00FB1472"/>
    <w:rsid w:val="00FB2364"/>
    <w:rsid w:val="00FC673D"/>
    <w:rsid w:val="00FC7607"/>
    <w:rsid w:val="00FD3E2A"/>
    <w:rsid w:val="00FD4E23"/>
    <w:rsid w:val="00FE30B7"/>
    <w:rsid w:val="00FE54B1"/>
    <w:rsid w:val="00FF3107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DCAAC0"/>
  <w15:docId w15:val="{F73FC074-E087-8C40-8ADE-69B53F83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6E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8D5F7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C76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C76ED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C76ED"/>
    <w:rPr>
      <w:rFonts w:ascii="Times New Roman" w:eastAsia="Times New Roman" w:hAnsi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C76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76ED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99"/>
    <w:qFormat/>
    <w:rsid w:val="005C76ED"/>
    <w:pPr>
      <w:ind w:left="720"/>
    </w:pPr>
  </w:style>
  <w:style w:type="character" w:customStyle="1" w:styleId="CharChar">
    <w:name w:val="Char Char"/>
    <w:basedOn w:val="DefaultParagraphFont"/>
    <w:uiPriority w:val="99"/>
    <w:rsid w:val="001C528C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F732E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23B1D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60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6FB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22E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5F7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8D5F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D5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Strong">
    <w:name w:val="Strong"/>
    <w:basedOn w:val="DefaultParagraphFont"/>
    <w:uiPriority w:val="22"/>
    <w:qFormat/>
    <w:locked/>
    <w:rsid w:val="0085477E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DA1AEB"/>
    <w:pPr>
      <w:widowControl w:val="0"/>
      <w:autoSpaceDE w:val="0"/>
      <w:autoSpaceDN w:val="0"/>
    </w:pPr>
    <w:rPr>
      <w:rFonts w:ascii="Trebuchet MS" w:eastAsia="Trebuchet MS" w:hAnsi="Trebuchet MS" w:cs="Trebuchet MS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A1AEB"/>
    <w:rPr>
      <w:rFonts w:ascii="Trebuchet MS" w:eastAsia="Trebuchet MS" w:hAnsi="Trebuchet MS" w:cs="Trebuchet MS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5EE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5EE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F5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9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921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921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mailto:RotaryBangaloreSahakarnagar@gmail.com" TargetMode="External"/><Relationship Id="rId1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asannavainatheya/Library/CloudStorage/OneDrive-Personal/RY2023-24/Templates/RBS%20RY%202023-24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976D6C-CE1F-F843-BCD4-DD6C54D127E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RBS RY 2023-24 Word Template.dotx</Template>
  <TotalTime>79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Vainatheya</dc:creator>
  <cp:lastModifiedBy>Prasanna Vainatheya</cp:lastModifiedBy>
  <cp:revision>79</cp:revision>
  <cp:lastPrinted>2015-09-11T15:09:00Z</cp:lastPrinted>
  <dcterms:created xsi:type="dcterms:W3CDTF">2023-11-09T13:23:00Z</dcterms:created>
  <dcterms:modified xsi:type="dcterms:W3CDTF">2023-11-15T05:37:00Z</dcterms:modified>
</cp:coreProperties>
</file>